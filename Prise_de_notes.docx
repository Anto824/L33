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7E14" w14:textId="151C23D0" w:rsidR="00F65334" w:rsidRPr="00B70456" w:rsidRDefault="00E85D3A">
      <w:pPr>
        <w:pStyle w:val="Titre1"/>
        <w:rPr>
          <w:rFonts w:ascii="Calibri" w:hAnsi="Calibri" w:cs="Calibri"/>
          <w:color w:val="000000" w:themeColor="text1"/>
        </w:rPr>
      </w:pPr>
      <w:r w:rsidRPr="00B70456">
        <w:rPr>
          <w:rFonts w:ascii="Calibri" w:hAnsi="Calibri" w:cs="Calibri"/>
          <w:color w:val="000000" w:themeColor="text1"/>
        </w:rPr>
        <w:t>Prise de notes | Gestion de base de données</w:t>
      </w:r>
    </w:p>
    <w:p w14:paraId="4F982DC4" w14:textId="31C0C153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COBOL :</w:t>
      </w: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 xml:space="preserve"> Structure de fichier qui ne suffisait plus</w:t>
      </w:r>
    </w:p>
    <w:p w14:paraId="1C20A4ED" w14:textId="1D5EFEE1" w:rsidR="00E3642E" w:rsidRPr="00E3642E" w:rsidRDefault="00E3642E" w:rsidP="00E3642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Maintenabilité</w:t>
      </w:r>
    </w:p>
    <w:p w14:paraId="2B63E114" w14:textId="387BFF20" w:rsidR="00E3642E" w:rsidRPr="00E3642E" w:rsidRDefault="00E3642E" w:rsidP="00E3642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Sécurité</w:t>
      </w:r>
    </w:p>
    <w:p w14:paraId="31BE92F5" w14:textId="28FF94F5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COBOL est un langage de programmation datant de 1959</w:t>
      </w:r>
    </w:p>
    <w:p w14:paraId="7718A0E9" w14:textId="6B2A2CDD" w:rsidR="00E3642E" w:rsidRPr="00E3642E" w:rsidRDefault="00E3642E" w:rsidP="00E3642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06E1F7AB" w14:textId="4874B233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 xml:space="preserve">Rôle essentiel des </w:t>
      </w: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BD :</w:t>
      </w:r>
    </w:p>
    <w:p w14:paraId="25E719B0" w14:textId="78691F15" w:rsidR="00E3642E" w:rsidRPr="00E3642E" w:rsidRDefault="00E3642E" w:rsidP="00E3642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Stockage de donnée</w:t>
      </w:r>
    </w:p>
    <w:p w14:paraId="2DD1421D" w14:textId="47FB2F15" w:rsidR="00E3642E" w:rsidRPr="00E3642E" w:rsidRDefault="00E3642E" w:rsidP="00E3642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Garantie de pérennité des données</w:t>
      </w:r>
    </w:p>
    <w:p w14:paraId="4FE22FD2" w14:textId="49964F47" w:rsidR="00E3642E" w:rsidRPr="00E3642E" w:rsidRDefault="00E3642E" w:rsidP="00E3642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33516A99" w14:textId="1F98E67D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Indépendance</w:t>
      </w: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 xml:space="preserve"> logique/physique une modification dans la structure des données n’impacte par </w:t>
      </w: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le hardware</w:t>
      </w: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 xml:space="preserve"> et vice et versa (un ajout de dd ne porte pas atteinte à l'intégrité des données)</w:t>
      </w:r>
    </w:p>
    <w:p w14:paraId="55734B38" w14:textId="06653C8F" w:rsidR="00E3642E" w:rsidRPr="00E3642E" w:rsidRDefault="00E3642E" w:rsidP="00E3642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431982CD" w14:textId="4483C176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SGBD</w:t>
      </w: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 xml:space="preserve"> interaction avec des données et gère la sécurité</w:t>
      </w:r>
    </w:p>
    <w:p w14:paraId="44BBDC0C" w14:textId="5C073DA3" w:rsidR="00E3642E" w:rsidRPr="00E3642E" w:rsidRDefault="00E3642E" w:rsidP="00E3642E">
      <w:pPr>
        <w:spacing w:after="24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75F58F93" w14:textId="04E9AC66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CREATE TABLE → définition</w:t>
      </w:r>
    </w:p>
    <w:p w14:paraId="6891E4B9" w14:textId="05ADC44F" w:rsidR="00E3642E" w:rsidRPr="00E3642E" w:rsidRDefault="00E3642E" w:rsidP="00E3642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400083D2" w14:textId="0E30E083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INSERT, UPDATE, DELETE → mise à jour</w:t>
      </w:r>
    </w:p>
    <w:p w14:paraId="6ECDD75E" w14:textId="6AF0F0E9" w:rsidR="00E3642E" w:rsidRPr="00E3642E" w:rsidRDefault="00E3642E" w:rsidP="00E3642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69CC274F" w14:textId="09A6E2D8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SELECT → Recherche de donnée </w:t>
      </w:r>
    </w:p>
    <w:p w14:paraId="580CECC5" w14:textId="4E2A1A51" w:rsidR="00E3642E" w:rsidRPr="00E3642E" w:rsidRDefault="00E3642E" w:rsidP="00E3642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02E43110" w14:textId="69B4BBD2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GRANT → contrôle</w:t>
      </w:r>
    </w:p>
    <w:p w14:paraId="073AF115" w14:textId="7650AF90" w:rsidR="00E3642E" w:rsidRPr="00E3642E" w:rsidRDefault="003D0BAA" w:rsidP="00E3642E">
      <w:pPr>
        <w:spacing w:after="24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fr-FR" w:bidi="ar-SA"/>
        </w:rPr>
      </w:pPr>
      <w:r w:rsidRPr="00B70456">
        <w:rPr>
          <w:rFonts w:ascii="Calibri" w:eastAsia="Times New Roman" w:hAnsi="Calibri" w:cs="Calibri"/>
          <w:noProof/>
          <w:color w:val="000000" w:themeColor="text1"/>
          <w:sz w:val="20"/>
          <w:szCs w:val="20"/>
          <w:bdr w:val="none" w:sz="0" w:space="0" w:color="auto" w:frame="1"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4A9F54FC" wp14:editId="543B3EBB">
            <wp:simplePos x="0" y="0"/>
            <wp:positionH relativeFrom="column">
              <wp:posOffset>2886967</wp:posOffset>
            </wp:positionH>
            <wp:positionV relativeFrom="paragraph">
              <wp:posOffset>-906424</wp:posOffset>
            </wp:positionV>
            <wp:extent cx="3451860" cy="2632710"/>
            <wp:effectExtent l="0" t="0" r="2540" b="0"/>
            <wp:wrapThrough wrapText="bothSides">
              <wp:wrapPolygon edited="0">
                <wp:start x="0" y="0"/>
                <wp:lineTo x="0" y="21465"/>
                <wp:lineTo x="21536" y="21465"/>
                <wp:lineTo x="2153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612F7" w14:textId="4B582D72" w:rsidR="003D0BAA" w:rsidRPr="003D0BAA" w:rsidRDefault="003D0BAA" w:rsidP="003D0BAA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fr-FR" w:bidi="ar-SA"/>
        </w:rPr>
      </w:pPr>
      <w:r w:rsidRPr="003D0BAA">
        <w:rPr>
          <w:rFonts w:ascii="Calibri" w:eastAsia="Times New Roman" w:hAnsi="Calibri" w:cs="Calibri"/>
          <w:color w:val="000000" w:themeColor="text1"/>
          <w:sz w:val="20"/>
          <w:szCs w:val="20"/>
          <w:bdr w:val="none" w:sz="0" w:space="0" w:color="auto" w:frame="1"/>
          <w:lang w:eastAsia="fr-FR" w:bidi="ar-SA"/>
        </w:rPr>
        <w:fldChar w:fldCharType="begin"/>
      </w:r>
      <w:r w:rsidRPr="003D0BAA">
        <w:rPr>
          <w:rFonts w:ascii="Calibri" w:eastAsia="Times New Roman" w:hAnsi="Calibri" w:cs="Calibri"/>
          <w:color w:val="000000" w:themeColor="text1"/>
          <w:sz w:val="20"/>
          <w:szCs w:val="20"/>
          <w:bdr w:val="none" w:sz="0" w:space="0" w:color="auto" w:frame="1"/>
          <w:lang w:eastAsia="fr-FR" w:bidi="ar-SA"/>
        </w:rPr>
        <w:instrText xml:space="preserve"> INCLUDEPICTURE "https://lh6.googleusercontent.com/Ur5K2qUgwuQEE155oDulbhDEYadbf2hublMyluDdCyX8AFv3_wQfYmqaIA7JWfjl7QnyZYRUFqo__Q8irnlB3baNA_tphe_ejLXO8N6u_7YGi09TkLYiHi1sRY4y3Z7GdwJFiSgIcXGosoZYiy5dOF6WqX-bVtWpfrOtmUrr4LAps8az6JCqeVENIw" \* MERGEFORMATINET </w:instrText>
      </w:r>
      <w:r w:rsidRPr="003D0BAA">
        <w:rPr>
          <w:rFonts w:ascii="Calibri" w:eastAsia="Times New Roman" w:hAnsi="Calibri" w:cs="Calibri"/>
          <w:color w:val="000000" w:themeColor="text1"/>
          <w:sz w:val="20"/>
          <w:szCs w:val="20"/>
          <w:bdr w:val="none" w:sz="0" w:space="0" w:color="auto" w:frame="1"/>
          <w:lang w:eastAsia="fr-FR" w:bidi="ar-SA"/>
        </w:rPr>
        <w:fldChar w:fldCharType="separate"/>
      </w:r>
      <w:r w:rsidRPr="003D0BAA">
        <w:rPr>
          <w:rFonts w:ascii="Calibri" w:eastAsia="Times New Roman" w:hAnsi="Calibri" w:cs="Calibri"/>
          <w:color w:val="000000" w:themeColor="text1"/>
          <w:sz w:val="20"/>
          <w:szCs w:val="20"/>
          <w:bdr w:val="none" w:sz="0" w:space="0" w:color="auto" w:frame="1"/>
          <w:lang w:eastAsia="fr-FR" w:bidi="ar-SA"/>
        </w:rPr>
        <w:fldChar w:fldCharType="end"/>
      </w:r>
    </w:p>
    <w:p w14:paraId="1F2D5B7D" w14:textId="106C0F3E" w:rsidR="00F65334" w:rsidRPr="00B70456" w:rsidRDefault="00F65334">
      <w:pPr>
        <w:pStyle w:val="Titre2"/>
        <w:rPr>
          <w:rFonts w:ascii="Calibri" w:hAnsi="Calibri" w:cs="Calibri"/>
          <w:color w:val="000000" w:themeColor="text1"/>
        </w:rPr>
      </w:pPr>
    </w:p>
    <w:p w14:paraId="1C916E9B" w14:textId="124CE2D0" w:rsidR="003D0BAA" w:rsidRPr="00B70456" w:rsidRDefault="003D0BAA" w:rsidP="003D0BAA">
      <w:pPr>
        <w:rPr>
          <w:rFonts w:ascii="Calibri" w:hAnsi="Calibri" w:cs="Calibri"/>
          <w:color w:val="000000" w:themeColor="text1"/>
        </w:rPr>
      </w:pPr>
    </w:p>
    <w:p w14:paraId="2AA60960" w14:textId="3EC26A1D" w:rsidR="003D0BAA" w:rsidRPr="00B70456" w:rsidRDefault="003D0BAA" w:rsidP="003D0BAA">
      <w:pPr>
        <w:rPr>
          <w:rFonts w:ascii="Calibri" w:hAnsi="Calibri" w:cs="Calibri"/>
          <w:color w:val="000000" w:themeColor="text1"/>
        </w:rPr>
      </w:pPr>
    </w:p>
    <w:p w14:paraId="48ACA853" w14:textId="39DF251A" w:rsidR="00284D0B" w:rsidRPr="00B70456" w:rsidRDefault="00284D0B" w:rsidP="00284D0B">
      <w:pPr>
        <w:spacing w:after="0" w:line="240" w:lineRule="auto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  <w:r w:rsidRPr="00284D0B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lastRenderedPageBreak/>
        <w:t>Conception de base de données → phase d’analyse qui aboutit à déterminer le futur contenu de la base</w:t>
      </w:r>
    </w:p>
    <w:p w14:paraId="409F1636" w14:textId="3223DF33" w:rsidR="00284D0B" w:rsidRPr="00B70456" w:rsidRDefault="00284D0B" w:rsidP="00284D0B">
      <w:pPr>
        <w:spacing w:after="0" w:line="240" w:lineRule="auto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</w:p>
    <w:p w14:paraId="2536693E" w14:textId="0EA07B8A" w:rsidR="00284D0B" w:rsidRPr="00B70456" w:rsidRDefault="00284D0B" w:rsidP="00284D0B">
      <w:pPr>
        <w:spacing w:after="0" w:line="240" w:lineRule="auto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Étapes pour faire une base de données :</w:t>
      </w:r>
    </w:p>
    <w:p w14:paraId="3DB0146E" w14:textId="77777777" w:rsidR="00B70456" w:rsidRPr="00B70456" w:rsidRDefault="00B70456" w:rsidP="00284D0B">
      <w:pPr>
        <w:spacing w:after="0" w:line="240" w:lineRule="auto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</w:p>
    <w:p w14:paraId="579F710E" w14:textId="10DB2165" w:rsidR="00284D0B" w:rsidRPr="00B70456" w:rsidRDefault="00284D0B" w:rsidP="00B70456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Implanter la base de données (phase qui consiste à d</w:t>
      </w:r>
      <w:r w:rsidR="00B70456" w:rsidRPr="00B70456">
        <w:rPr>
          <w:rFonts w:ascii="Calibri" w:hAnsi="Calibri" w:cs="Calibri"/>
          <w:color w:val="000000" w:themeColor="text1"/>
          <w:lang w:eastAsia="fr-FR" w:bidi="ar-SA"/>
        </w:rPr>
        <w:t>é</w:t>
      </w:r>
      <w:r w:rsidRPr="00B70456">
        <w:rPr>
          <w:rFonts w:ascii="Calibri" w:hAnsi="Calibri" w:cs="Calibri"/>
          <w:color w:val="000000" w:themeColor="text1"/>
          <w:lang w:eastAsia="fr-FR" w:bidi="ar-SA"/>
        </w:rPr>
        <w:t>crire la base de données dans le langage du SGBD)</w:t>
      </w:r>
    </w:p>
    <w:p w14:paraId="07035460" w14:textId="0AB269A9" w:rsidR="00284D0B" w:rsidRPr="00B70456" w:rsidRDefault="00284D0B" w:rsidP="00B70456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Une fois l’implantation terminée, peut commencer l’utilisation de la base de données</w:t>
      </w:r>
    </w:p>
    <w:p w14:paraId="572E4B0E" w14:textId="5D96D40E" w:rsidR="00284D0B" w:rsidRPr="00B70456" w:rsidRDefault="00284D0B" w:rsidP="00B70456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Suit ensuite une phase qui concerne la maintenance de la BD</w:t>
      </w:r>
    </w:p>
    <w:p w14:paraId="7E51F38D" w14:textId="25489206" w:rsidR="00B70456" w:rsidRPr="00B70456" w:rsidRDefault="00B70456" w:rsidP="00B70456">
      <w:pPr>
        <w:rPr>
          <w:rFonts w:ascii="Calibri" w:hAnsi="Calibri" w:cs="Calibri"/>
          <w:color w:val="000000" w:themeColor="text1"/>
          <w:lang w:eastAsia="fr-FR" w:bidi="ar-SA"/>
        </w:rPr>
      </w:pPr>
    </w:p>
    <w:p w14:paraId="6C16B87C" w14:textId="2FE917D9" w:rsidR="00B70456" w:rsidRPr="00B70456" w:rsidRDefault="00B70456" w:rsidP="00B70456">
      <w:p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Cycle de vie d’une BD :</w:t>
      </w:r>
    </w:p>
    <w:p w14:paraId="1C44A7B1" w14:textId="74A834B7" w:rsidR="00B70456" w:rsidRPr="00B70456" w:rsidRDefault="00B70456" w:rsidP="00B70456">
      <w:pPr>
        <w:pStyle w:val="Paragraphedeliste"/>
        <w:numPr>
          <w:ilvl w:val="0"/>
          <w:numId w:val="9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Conception de la base -&gt; (Schéma conceptuel)</w:t>
      </w:r>
    </w:p>
    <w:p w14:paraId="73FB399A" w14:textId="3FA9C38A" w:rsidR="00B70456" w:rsidRPr="00B70456" w:rsidRDefault="00B70456" w:rsidP="00B70456">
      <w:pPr>
        <w:pStyle w:val="Paragraphedeliste"/>
        <w:numPr>
          <w:ilvl w:val="0"/>
          <w:numId w:val="9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Implantation des données -&gt; (Schéma logique)</w:t>
      </w:r>
    </w:p>
    <w:p w14:paraId="6EBF61D1" w14:textId="2ED25EB3" w:rsidR="00B70456" w:rsidRPr="00B70456" w:rsidRDefault="00B70456" w:rsidP="00B70456">
      <w:pPr>
        <w:pStyle w:val="Paragraphedeliste"/>
        <w:numPr>
          <w:ilvl w:val="0"/>
          <w:numId w:val="9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Utilisation -&gt; (Interrogation, mises à jour)</w:t>
      </w:r>
    </w:p>
    <w:p w14:paraId="17A85CB5" w14:textId="139B7379" w:rsidR="00B70456" w:rsidRDefault="00B70456" w:rsidP="00B70456">
      <w:pPr>
        <w:pStyle w:val="Paragraphedeliste"/>
        <w:numPr>
          <w:ilvl w:val="0"/>
          <w:numId w:val="9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Maintenance -&gt; (Correction, évolution)</w:t>
      </w:r>
    </w:p>
    <w:p w14:paraId="4DA9B66F" w14:textId="26CB7504" w:rsidR="00B70456" w:rsidRDefault="00B70456" w:rsidP="00B70456">
      <w:pPr>
        <w:rPr>
          <w:rFonts w:ascii="Calibri" w:hAnsi="Calibri" w:cs="Calibri"/>
          <w:color w:val="000000" w:themeColor="text1"/>
          <w:lang w:eastAsia="fr-FR" w:bidi="ar-SA"/>
        </w:rPr>
      </w:pPr>
    </w:p>
    <w:p w14:paraId="6654F26B" w14:textId="3E73F248" w:rsidR="00EA4CAF" w:rsidRDefault="00EA4CAF" w:rsidP="00B70456">
      <w:pPr>
        <w:rPr>
          <w:rFonts w:ascii="Calibri" w:hAnsi="Calibri" w:cs="Calibri"/>
          <w:color w:val="000000" w:themeColor="text1"/>
          <w:u w:val="single"/>
          <w:lang w:eastAsia="fr-FR" w:bidi="ar-SA"/>
        </w:rPr>
      </w:pPr>
      <w:r w:rsidRPr="00EA4CAF">
        <w:rPr>
          <w:rFonts w:ascii="Calibri" w:hAnsi="Calibri" w:cs="Calibri"/>
          <w:color w:val="000000" w:themeColor="text1"/>
          <w:u w:val="single"/>
          <w:lang w:eastAsia="fr-FR" w:bidi="ar-SA"/>
        </w:rPr>
        <w:t>Une base de données doit satisfaire cinq principaux critères :</w:t>
      </w:r>
    </w:p>
    <w:p w14:paraId="01227E7D" w14:textId="235B3C15" w:rsidR="00EA4CAF" w:rsidRDefault="00EA4CAF" w:rsidP="00B70456">
      <w:pPr>
        <w:rPr>
          <w:rFonts w:ascii="Calibri" w:hAnsi="Calibri" w:cs="Calibri"/>
          <w:color w:val="000000" w:themeColor="text1"/>
          <w:u w:val="single"/>
          <w:lang w:eastAsia="fr-FR" w:bidi="ar-SA"/>
        </w:rPr>
      </w:pPr>
    </w:p>
    <w:p w14:paraId="7E1CADB8" w14:textId="67841128" w:rsidR="00EA4CAF" w:rsidRDefault="00EA4CAF" w:rsidP="00EA4CAF">
      <w:pPr>
        <w:pStyle w:val="Paragraphedeliste"/>
        <w:numPr>
          <w:ilvl w:val="0"/>
          <w:numId w:val="10"/>
        </w:numPr>
        <w:rPr>
          <w:rFonts w:ascii="Calibri" w:hAnsi="Calibri" w:cs="Calibri"/>
          <w:color w:val="000000" w:themeColor="text1"/>
          <w:lang w:eastAsia="fr-FR" w:bidi="ar-SA"/>
        </w:rPr>
      </w:pPr>
      <w:r w:rsidRPr="00FE0EBA">
        <w:rPr>
          <w:rFonts w:ascii="Calibri" w:hAnsi="Calibri" w:cs="Calibri"/>
          <w:color w:val="FF0000"/>
          <w:lang w:eastAsia="fr-FR" w:bidi="ar-SA"/>
        </w:rPr>
        <w:t>Une bonne représentation du monde réel (Fidélité)</w:t>
      </w:r>
      <w:r>
        <w:rPr>
          <w:rFonts w:ascii="Calibri" w:hAnsi="Calibri" w:cs="Calibri"/>
          <w:color w:val="000000" w:themeColor="text1"/>
          <w:lang w:eastAsia="fr-FR" w:bidi="ar-SA"/>
        </w:rPr>
        <w:br/>
        <w:t>La base de données doit fournir une image fidèle de la réalité avec des informations toujours fiables et à jour</w:t>
      </w:r>
      <w:r>
        <w:rPr>
          <w:rFonts w:ascii="Calibri" w:hAnsi="Calibri" w:cs="Calibri"/>
          <w:color w:val="000000" w:themeColor="text1"/>
          <w:lang w:eastAsia="fr-FR" w:bidi="ar-SA"/>
        </w:rPr>
        <w:br/>
      </w:r>
    </w:p>
    <w:p w14:paraId="0A6CEF25" w14:textId="6E3A4C57" w:rsidR="00EA4CAF" w:rsidRDefault="00EA4CAF" w:rsidP="00EA4CAF">
      <w:pPr>
        <w:pStyle w:val="Paragraphedeliste"/>
        <w:numPr>
          <w:ilvl w:val="0"/>
          <w:numId w:val="10"/>
        </w:numPr>
        <w:rPr>
          <w:rFonts w:ascii="Calibri" w:hAnsi="Calibri" w:cs="Calibri"/>
          <w:color w:val="000000" w:themeColor="text1"/>
          <w:lang w:eastAsia="fr-FR" w:bidi="ar-SA"/>
        </w:rPr>
      </w:pPr>
      <w:r w:rsidRPr="00FE0EBA">
        <w:rPr>
          <w:rFonts w:ascii="Calibri" w:hAnsi="Calibri" w:cs="Calibri"/>
          <w:color w:val="FF0000"/>
          <w:lang w:eastAsia="fr-FR" w:bidi="ar-SA"/>
        </w:rPr>
        <w:t>Une non-redondance de l’information (Unicité de l’Information)</w:t>
      </w:r>
      <w:r>
        <w:rPr>
          <w:rFonts w:ascii="Calibri" w:hAnsi="Calibri" w:cs="Calibri"/>
          <w:color w:val="000000" w:themeColor="text1"/>
          <w:lang w:eastAsia="fr-FR" w:bidi="ar-SA"/>
        </w:rPr>
        <w:br/>
        <w:t>L’information contenue dans la base doit être unique d’un point de vue sémantique et d’implantation physique</w:t>
      </w:r>
      <w:r>
        <w:rPr>
          <w:rFonts w:ascii="Calibri" w:hAnsi="Calibri" w:cs="Calibri"/>
          <w:color w:val="000000" w:themeColor="text1"/>
          <w:lang w:eastAsia="fr-FR" w:bidi="ar-SA"/>
        </w:rPr>
        <w:br/>
      </w:r>
    </w:p>
    <w:p w14:paraId="79BD4CDA" w14:textId="1EC74701" w:rsidR="00EA4CAF" w:rsidRDefault="00EA4CAF" w:rsidP="00EA4CAF">
      <w:pPr>
        <w:pStyle w:val="Paragraphedeliste"/>
        <w:numPr>
          <w:ilvl w:val="0"/>
          <w:numId w:val="10"/>
        </w:numPr>
        <w:rPr>
          <w:rFonts w:ascii="Calibri" w:hAnsi="Calibri" w:cs="Calibri"/>
          <w:color w:val="000000" w:themeColor="text1"/>
          <w:lang w:eastAsia="fr-FR" w:bidi="ar-SA"/>
        </w:rPr>
      </w:pPr>
      <w:r w:rsidRPr="00FE0EBA">
        <w:rPr>
          <w:rFonts w:ascii="Calibri" w:hAnsi="Calibri" w:cs="Calibri"/>
          <w:color w:val="FF0000"/>
          <w:lang w:eastAsia="fr-FR" w:bidi="ar-SA"/>
        </w:rPr>
        <w:t>Une indépendance des données par rapport aux traitements</w:t>
      </w:r>
      <w:r w:rsidR="00FE0EBA">
        <w:rPr>
          <w:rFonts w:ascii="Calibri" w:hAnsi="Calibri" w:cs="Calibri"/>
          <w:color w:val="000000" w:themeColor="text1"/>
          <w:lang w:eastAsia="fr-FR" w:bidi="ar-SA"/>
        </w:rPr>
        <w:br/>
        <w:t>Les données constituent une image du monde réel, les programmes de traitement doivent être conçus par rapport à cette structure</w:t>
      </w:r>
      <w:r w:rsidR="00FE0EBA">
        <w:rPr>
          <w:rFonts w:ascii="Calibri" w:hAnsi="Calibri" w:cs="Calibri"/>
          <w:color w:val="000000" w:themeColor="text1"/>
          <w:lang w:eastAsia="fr-FR" w:bidi="ar-SA"/>
        </w:rPr>
        <w:br/>
      </w:r>
    </w:p>
    <w:p w14:paraId="50D88DDD" w14:textId="6D232582" w:rsidR="00FE0EBA" w:rsidRDefault="00FE0EBA" w:rsidP="00EA4CAF">
      <w:pPr>
        <w:pStyle w:val="Paragraphedeliste"/>
        <w:numPr>
          <w:ilvl w:val="0"/>
          <w:numId w:val="10"/>
        </w:numPr>
        <w:rPr>
          <w:rFonts w:ascii="Calibri" w:hAnsi="Calibri" w:cs="Calibri"/>
          <w:color w:val="000000" w:themeColor="text1"/>
          <w:lang w:eastAsia="fr-FR" w:bidi="ar-SA"/>
        </w:rPr>
      </w:pPr>
      <w:r w:rsidRPr="00FE0EBA">
        <w:rPr>
          <w:rFonts w:ascii="Calibri" w:hAnsi="Calibri" w:cs="Calibri"/>
          <w:color w:val="FF0000"/>
          <w:lang w:eastAsia="fr-FR" w:bidi="ar-SA"/>
        </w:rPr>
        <w:t>La sécurité et la confidentialité des données</w:t>
      </w:r>
      <w:r>
        <w:rPr>
          <w:rFonts w:ascii="Calibri" w:hAnsi="Calibri" w:cs="Calibri"/>
          <w:color w:val="000000" w:themeColor="text1"/>
          <w:lang w:eastAsia="fr-FR" w:bidi="ar-SA"/>
        </w:rPr>
        <w:br/>
        <w:t>La sécurité et la confidentialité des données doivent être assurées.</w:t>
      </w:r>
      <w:r>
        <w:rPr>
          <w:rFonts w:ascii="Calibri" w:hAnsi="Calibri" w:cs="Calibri"/>
          <w:color w:val="000000" w:themeColor="text1"/>
          <w:lang w:eastAsia="fr-FR" w:bidi="ar-SA"/>
        </w:rPr>
        <w:br/>
      </w:r>
    </w:p>
    <w:p w14:paraId="4FC5AA4D" w14:textId="5F302994" w:rsidR="00FE0EBA" w:rsidRPr="00EA4CAF" w:rsidRDefault="00FE0EBA" w:rsidP="00EA4CAF">
      <w:pPr>
        <w:pStyle w:val="Paragraphedeliste"/>
        <w:numPr>
          <w:ilvl w:val="0"/>
          <w:numId w:val="10"/>
        </w:numPr>
        <w:rPr>
          <w:rFonts w:ascii="Calibri" w:hAnsi="Calibri" w:cs="Calibri"/>
          <w:color w:val="000000" w:themeColor="text1"/>
          <w:lang w:eastAsia="fr-FR" w:bidi="ar-SA"/>
        </w:rPr>
      </w:pPr>
      <w:r w:rsidRPr="00FE0EBA">
        <w:rPr>
          <w:rFonts w:ascii="Calibri" w:hAnsi="Calibri" w:cs="Calibri"/>
          <w:color w:val="FF0000"/>
          <w:lang w:eastAsia="fr-FR" w:bidi="ar-SA"/>
        </w:rPr>
        <w:lastRenderedPageBreak/>
        <w:t>La performance des applications</w:t>
      </w:r>
      <w:r>
        <w:rPr>
          <w:rFonts w:ascii="Calibri" w:hAnsi="Calibri" w:cs="Calibri"/>
          <w:color w:val="000000" w:themeColor="text1"/>
          <w:lang w:eastAsia="fr-FR" w:bidi="ar-SA"/>
        </w:rPr>
        <w:br/>
        <w:t>Toute application (requêtes…) doit avoir une réponse dans des temps convenables (optimisation)</w:t>
      </w:r>
    </w:p>
    <w:p w14:paraId="436DA3E4" w14:textId="0A580027" w:rsidR="003D0BAA" w:rsidRDefault="003D0BAA" w:rsidP="003D0BAA">
      <w:pPr>
        <w:rPr>
          <w:rFonts w:ascii="Calibri" w:hAnsi="Calibri" w:cs="Calibri"/>
          <w:color w:val="000000" w:themeColor="text1"/>
        </w:rPr>
      </w:pPr>
    </w:p>
    <w:p w14:paraId="6D0A989B" w14:textId="76256B48" w:rsidR="000E679F" w:rsidRDefault="000E679F" w:rsidP="003D0BAA">
      <w:pPr>
        <w:rPr>
          <w:rFonts w:ascii="Calibri" w:hAnsi="Calibri" w:cs="Calibri"/>
          <w:color w:val="000000" w:themeColor="text1"/>
        </w:rPr>
      </w:pPr>
      <w:r w:rsidRPr="000E679F">
        <w:rPr>
          <w:rFonts w:ascii="Calibri" w:hAnsi="Calibri" w:cs="Calibri"/>
          <w:color w:val="000000" w:themeColor="text1"/>
        </w:rPr>
        <w:t xml:space="preserve">Analyse </w:t>
      </w:r>
      <w:r w:rsidRPr="000E679F">
        <w:rPr>
          <w:rFonts w:ascii="Calibri" w:hAnsi="Calibri" w:cs="Calibri"/>
          <w:color w:val="000000" w:themeColor="text1"/>
        </w:rPr>
        <w:sym w:font="Wingdings" w:char="F0E0"/>
      </w:r>
      <w:r w:rsidRPr="000E679F">
        <w:rPr>
          <w:rFonts w:ascii="Calibri" w:hAnsi="Calibri" w:cs="Calibri"/>
          <w:color w:val="000000" w:themeColor="text1"/>
        </w:rPr>
        <w:t xml:space="preserve"> Réalisation informatique (programmation, tests, validation) </w:t>
      </w:r>
      <w:r w:rsidRPr="000E679F">
        <w:rPr>
          <w:rFonts w:ascii="Calibri" w:hAnsi="Calibri" w:cs="Calibri"/>
          <w:color w:val="000000" w:themeColor="text1"/>
        </w:rPr>
        <w:sym w:font="Wingdings" w:char="F0E0"/>
      </w:r>
      <w:r w:rsidRPr="000E679F">
        <w:rPr>
          <w:rFonts w:ascii="Calibri" w:hAnsi="Calibri" w:cs="Calibri"/>
          <w:color w:val="000000" w:themeColor="text1"/>
        </w:rPr>
        <w:t xml:space="preserve"> Mise en service – Utilisation</w:t>
      </w:r>
    </w:p>
    <w:p w14:paraId="1491A8C3" w14:textId="677C09B7" w:rsidR="00B16BA5" w:rsidRDefault="00B16BA5" w:rsidP="003D0BAA">
      <w:pPr>
        <w:rPr>
          <w:rFonts w:ascii="Calibri" w:hAnsi="Calibri" w:cs="Calibri"/>
          <w:color w:val="000000" w:themeColor="text1"/>
        </w:rPr>
      </w:pPr>
    </w:p>
    <w:p w14:paraId="3BAF02DB" w14:textId="0746366C" w:rsidR="00B16BA5" w:rsidRDefault="008A68A3" w:rsidP="003D0BAA">
      <w:pPr>
        <w:rPr>
          <w:rFonts w:ascii="Calibri" w:hAnsi="Calibri" w:cs="Calibri"/>
          <w:color w:val="000000" w:themeColor="text1"/>
          <w:u w:val="single"/>
        </w:rPr>
      </w:pPr>
      <w:r w:rsidRPr="008A68A3">
        <w:rPr>
          <w:rFonts w:ascii="Calibri" w:hAnsi="Calibri" w:cs="Calibri"/>
          <w:color w:val="000000" w:themeColor="text1"/>
          <w:u w:val="single"/>
        </w:rPr>
        <w:t>La phase d’analyse se décompose elle-même en plusieurs étapes :</w:t>
      </w:r>
    </w:p>
    <w:p w14:paraId="5B3F4B00" w14:textId="650B9FC5" w:rsidR="008A68A3" w:rsidRPr="008A68A3" w:rsidRDefault="008A68A3" w:rsidP="003D0BAA">
      <w:pPr>
        <w:rPr>
          <w:rFonts w:ascii="Calibri" w:hAnsi="Calibri" w:cs="Calibri"/>
          <w:color w:val="FFC000"/>
        </w:rPr>
      </w:pPr>
      <w:r w:rsidRPr="008A68A3">
        <w:rPr>
          <w:rFonts w:ascii="Calibri" w:hAnsi="Calibri" w:cs="Calibri"/>
          <w:color w:val="FFC000"/>
        </w:rPr>
        <w:t>Étape 1 : Évaluation des besoins actuels</w:t>
      </w:r>
    </w:p>
    <w:p w14:paraId="6F335129" w14:textId="05BD916D" w:rsidR="008A68A3" w:rsidRPr="006C10EE" w:rsidRDefault="008A68A3" w:rsidP="003D0BAA">
      <w:pPr>
        <w:rPr>
          <w:rFonts w:ascii="Calibri" w:hAnsi="Calibri" w:cs="Calibri"/>
          <w:color w:val="00B0F0"/>
        </w:rPr>
      </w:pPr>
      <w:r w:rsidRPr="006C10EE">
        <w:rPr>
          <w:rFonts w:ascii="Calibri" w:hAnsi="Calibri" w:cs="Calibri"/>
          <w:color w:val="00B0F0"/>
        </w:rPr>
        <w:t>Étape 2 : Évaluation des besoins futurs</w:t>
      </w:r>
    </w:p>
    <w:p w14:paraId="20C8ACF4" w14:textId="3628AFCA" w:rsidR="008A68A3" w:rsidRPr="006C10EE" w:rsidRDefault="008A68A3" w:rsidP="003D0BAA">
      <w:pPr>
        <w:rPr>
          <w:rFonts w:ascii="Calibri" w:hAnsi="Calibri" w:cs="Calibri"/>
          <w:color w:val="7030A0"/>
        </w:rPr>
      </w:pPr>
      <w:r w:rsidRPr="006C10EE">
        <w:rPr>
          <w:rFonts w:ascii="Calibri" w:hAnsi="Calibri" w:cs="Calibri"/>
          <w:color w:val="7030A0"/>
        </w:rPr>
        <w:t>Étape 3 : Structuration des informations</w:t>
      </w:r>
    </w:p>
    <w:p w14:paraId="0281B35A" w14:textId="04037F3D" w:rsidR="008A68A3" w:rsidRDefault="008A68A3" w:rsidP="003D0BAA">
      <w:pPr>
        <w:rPr>
          <w:rFonts w:ascii="Calibri" w:hAnsi="Calibri" w:cs="Calibri"/>
          <w:color w:val="000000" w:themeColor="text1"/>
        </w:rPr>
      </w:pPr>
    </w:p>
    <w:p w14:paraId="15131309" w14:textId="33666FDA" w:rsidR="008A68A3" w:rsidRPr="006C10EE" w:rsidRDefault="008A68A3" w:rsidP="003D0BAA">
      <w:pPr>
        <w:rPr>
          <w:rFonts w:ascii="Calibri" w:hAnsi="Calibri" w:cs="Calibri"/>
          <w:color w:val="00B0F0"/>
        </w:rPr>
      </w:pPr>
      <w:r w:rsidRPr="008A68A3">
        <w:rPr>
          <w:rFonts w:ascii="Calibri" w:hAnsi="Calibri" w:cs="Calibri"/>
          <w:color w:val="FFC000"/>
        </w:rPr>
        <w:t>Lister en vrac :</w:t>
      </w:r>
    </w:p>
    <w:p w14:paraId="47623DFA" w14:textId="1268DD15" w:rsidR="008A68A3" w:rsidRPr="008A68A3" w:rsidRDefault="008A68A3" w:rsidP="008A68A3">
      <w:pPr>
        <w:pStyle w:val="Paragraphedeliste"/>
        <w:numPr>
          <w:ilvl w:val="0"/>
          <w:numId w:val="8"/>
        </w:numPr>
        <w:rPr>
          <w:rFonts w:ascii="Calibri" w:hAnsi="Calibri" w:cs="Calibri"/>
          <w:color w:val="FFC000"/>
        </w:rPr>
      </w:pPr>
      <w:r w:rsidRPr="008A68A3">
        <w:rPr>
          <w:rFonts w:ascii="Calibri" w:hAnsi="Calibri" w:cs="Calibri"/>
          <w:color w:val="FFC000"/>
        </w:rPr>
        <w:t>Les documents à éditer (recenser les documents déjà existants)</w:t>
      </w:r>
    </w:p>
    <w:p w14:paraId="3FD66EF7" w14:textId="166EC148" w:rsidR="008A68A3" w:rsidRPr="008A68A3" w:rsidRDefault="008A68A3" w:rsidP="008A68A3">
      <w:pPr>
        <w:pStyle w:val="Paragraphedeliste"/>
        <w:numPr>
          <w:ilvl w:val="0"/>
          <w:numId w:val="8"/>
        </w:numPr>
        <w:rPr>
          <w:rFonts w:ascii="Calibri" w:hAnsi="Calibri" w:cs="Calibri"/>
          <w:color w:val="FFC000"/>
        </w:rPr>
      </w:pPr>
      <w:r w:rsidRPr="008A68A3">
        <w:rPr>
          <w:rFonts w:ascii="Calibri" w:hAnsi="Calibri" w:cs="Calibri"/>
          <w:color w:val="FFC000"/>
        </w:rPr>
        <w:t>Les statistiques à obtenir</w:t>
      </w:r>
    </w:p>
    <w:p w14:paraId="181AE7FE" w14:textId="1775B3A3" w:rsidR="008A68A3" w:rsidRPr="008A68A3" w:rsidRDefault="008A68A3" w:rsidP="008A68A3">
      <w:pPr>
        <w:pStyle w:val="Paragraphedeliste"/>
        <w:numPr>
          <w:ilvl w:val="0"/>
          <w:numId w:val="8"/>
        </w:numPr>
        <w:rPr>
          <w:rFonts w:ascii="Calibri" w:hAnsi="Calibri" w:cs="Calibri"/>
          <w:color w:val="FFC000"/>
        </w:rPr>
      </w:pPr>
      <w:r w:rsidRPr="008A68A3">
        <w:rPr>
          <w:rFonts w:ascii="Calibri" w:hAnsi="Calibri" w:cs="Calibri"/>
          <w:color w:val="FFC000"/>
        </w:rPr>
        <w:t>Les éléments à calculer</w:t>
      </w:r>
    </w:p>
    <w:p w14:paraId="082A6A0B" w14:textId="60CB0CB1" w:rsidR="008A68A3" w:rsidRPr="008A68A3" w:rsidRDefault="008A68A3" w:rsidP="008A68A3">
      <w:pPr>
        <w:pStyle w:val="Paragraphedeliste"/>
        <w:numPr>
          <w:ilvl w:val="0"/>
          <w:numId w:val="8"/>
        </w:numPr>
        <w:rPr>
          <w:rFonts w:ascii="Calibri" w:hAnsi="Calibri" w:cs="Calibri"/>
          <w:color w:val="FFC000"/>
        </w:rPr>
      </w:pPr>
      <w:r w:rsidRPr="008A68A3">
        <w:rPr>
          <w:rFonts w:ascii="Calibri" w:hAnsi="Calibri" w:cs="Calibri"/>
          <w:color w:val="FFC000"/>
        </w:rPr>
        <w:t>Les informations à stocker</w:t>
      </w:r>
    </w:p>
    <w:p w14:paraId="61A3F311" w14:textId="4271C9EA" w:rsidR="006C10EE" w:rsidRDefault="006C10EE" w:rsidP="003D0BAA">
      <w:pPr>
        <w:rPr>
          <w:rFonts w:ascii="Calibri" w:hAnsi="Calibri" w:cs="Calibri"/>
          <w:color w:val="FFC000"/>
        </w:rPr>
      </w:pPr>
    </w:p>
    <w:p w14:paraId="3BB06FB1" w14:textId="6F26302D" w:rsidR="006C10EE" w:rsidRPr="006C10EE" w:rsidRDefault="006C10EE" w:rsidP="003D0BAA">
      <w:pPr>
        <w:rPr>
          <w:rFonts w:ascii="Calibri" w:hAnsi="Calibri" w:cs="Calibri"/>
          <w:color w:val="00B0F0"/>
        </w:rPr>
      </w:pPr>
      <w:r w:rsidRPr="006C10EE">
        <w:rPr>
          <w:rFonts w:ascii="Calibri" w:hAnsi="Calibri" w:cs="Calibri"/>
          <w:color w:val="00B0F0"/>
        </w:rPr>
        <w:t>Anticiper :</w:t>
      </w:r>
    </w:p>
    <w:p w14:paraId="0AB71869" w14:textId="299458F3" w:rsidR="006C10EE" w:rsidRPr="006C10EE" w:rsidRDefault="006C10EE" w:rsidP="006C10EE">
      <w:pPr>
        <w:pStyle w:val="Paragraphedeliste"/>
        <w:numPr>
          <w:ilvl w:val="0"/>
          <w:numId w:val="8"/>
        </w:numPr>
        <w:rPr>
          <w:rFonts w:ascii="Calibri" w:hAnsi="Calibri" w:cs="Calibri"/>
          <w:color w:val="00B0F0"/>
        </w:rPr>
      </w:pPr>
      <w:r w:rsidRPr="006C10EE">
        <w:rPr>
          <w:rFonts w:ascii="Calibri" w:hAnsi="Calibri" w:cs="Calibri"/>
          <w:color w:val="00B0F0"/>
        </w:rPr>
        <w:t>Quelles seront les évolutions possibles de la base de données</w:t>
      </w:r>
    </w:p>
    <w:p w14:paraId="5FF4D997" w14:textId="79D89050" w:rsidR="006C10EE" w:rsidRDefault="006C10EE" w:rsidP="006C10EE">
      <w:pPr>
        <w:pStyle w:val="Paragraphedeliste"/>
        <w:numPr>
          <w:ilvl w:val="0"/>
          <w:numId w:val="8"/>
        </w:numPr>
        <w:rPr>
          <w:rFonts w:ascii="Calibri" w:hAnsi="Calibri" w:cs="Calibri"/>
          <w:color w:val="00B0F0"/>
        </w:rPr>
      </w:pPr>
      <w:r w:rsidRPr="006C10EE">
        <w:rPr>
          <w:rFonts w:ascii="Calibri" w:hAnsi="Calibri" w:cs="Calibri"/>
          <w:color w:val="00B0F0"/>
        </w:rPr>
        <w:t>La taille des rubriques prévue est-elle suffisante</w:t>
      </w:r>
    </w:p>
    <w:p w14:paraId="4106794B" w14:textId="0425403B" w:rsidR="006C10EE" w:rsidRDefault="00C45170" w:rsidP="006C10EE">
      <w:pPr>
        <w:rPr>
          <w:rFonts w:ascii="Calibri" w:hAnsi="Calibri" w:cs="Calibri"/>
          <w:color w:val="00B0F0"/>
        </w:rPr>
      </w:pPr>
      <w:r>
        <w:rPr>
          <w:rFonts w:ascii="Calibri" w:hAnsi="Calibri" w:cs="Calibri"/>
          <w:noProof/>
          <w:color w:val="7030A0"/>
        </w:rPr>
        <w:drawing>
          <wp:anchor distT="0" distB="0" distL="114300" distR="114300" simplePos="0" relativeHeight="251659264" behindDoc="0" locked="0" layoutInCell="1" allowOverlap="1" wp14:anchorId="4C7D5686" wp14:editId="1DF91145">
            <wp:simplePos x="0" y="0"/>
            <wp:positionH relativeFrom="column">
              <wp:posOffset>2875915</wp:posOffset>
            </wp:positionH>
            <wp:positionV relativeFrom="paragraph">
              <wp:posOffset>64135</wp:posOffset>
            </wp:positionV>
            <wp:extent cx="3496310" cy="2578100"/>
            <wp:effectExtent l="0" t="0" r="0" b="0"/>
            <wp:wrapThrough wrapText="bothSides">
              <wp:wrapPolygon edited="0">
                <wp:start x="0" y="0"/>
                <wp:lineTo x="0" y="21494"/>
                <wp:lineTo x="21498" y="21494"/>
                <wp:lineTo x="2149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7A742" w14:textId="6272869A" w:rsidR="006C10EE" w:rsidRDefault="006C10EE" w:rsidP="006C10EE">
      <w:pPr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>Une fois les besoins définis et les informations à stocker énumérées, il faut classer les informations par thème (Tables)</w:t>
      </w:r>
    </w:p>
    <w:p w14:paraId="334EF9AB" w14:textId="3B387FCC" w:rsidR="00C45170" w:rsidRDefault="00C45170" w:rsidP="006C10EE">
      <w:pPr>
        <w:rPr>
          <w:rFonts w:ascii="Calibri" w:hAnsi="Calibri" w:cs="Calibri"/>
          <w:color w:val="7030A0"/>
        </w:rPr>
      </w:pPr>
    </w:p>
    <w:p w14:paraId="08BF2A29" w14:textId="676AE58C" w:rsidR="00C45170" w:rsidRPr="006C10EE" w:rsidRDefault="00C45170" w:rsidP="006C10EE">
      <w:pPr>
        <w:rPr>
          <w:rFonts w:ascii="Calibri" w:hAnsi="Calibri" w:cs="Calibri"/>
          <w:color w:val="7030A0"/>
        </w:rPr>
      </w:pPr>
    </w:p>
    <w:sectPr w:rsidR="00C45170" w:rsidRPr="006C10EE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B12F" w14:textId="77777777" w:rsidR="00410223" w:rsidRDefault="00410223">
      <w:r>
        <w:separator/>
      </w:r>
    </w:p>
    <w:p w14:paraId="1A6F3D88" w14:textId="77777777" w:rsidR="00410223" w:rsidRDefault="00410223"/>
  </w:endnote>
  <w:endnote w:type="continuationSeparator" w:id="0">
    <w:p w14:paraId="43349CA7" w14:textId="77777777" w:rsidR="00410223" w:rsidRDefault="00410223">
      <w:r>
        <w:continuationSeparator/>
      </w:r>
    </w:p>
    <w:p w14:paraId="546A9499" w14:textId="77777777" w:rsidR="00410223" w:rsidRDefault="00410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31F25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609C1" w14:textId="77777777" w:rsidR="00410223" w:rsidRDefault="00410223">
      <w:r>
        <w:separator/>
      </w:r>
    </w:p>
    <w:p w14:paraId="7C010329" w14:textId="77777777" w:rsidR="00410223" w:rsidRDefault="00410223"/>
  </w:footnote>
  <w:footnote w:type="continuationSeparator" w:id="0">
    <w:p w14:paraId="1E9FBE32" w14:textId="77777777" w:rsidR="00410223" w:rsidRDefault="00410223">
      <w:r>
        <w:continuationSeparator/>
      </w:r>
    </w:p>
    <w:p w14:paraId="71505994" w14:textId="77777777" w:rsidR="00410223" w:rsidRDefault="004102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AC61B1"/>
    <w:multiLevelType w:val="hybridMultilevel"/>
    <w:tmpl w:val="303617E0"/>
    <w:lvl w:ilvl="0" w:tplc="4D20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97442"/>
    <w:multiLevelType w:val="hybridMultilevel"/>
    <w:tmpl w:val="A544BFA4"/>
    <w:lvl w:ilvl="0" w:tplc="365E4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56DB4"/>
    <w:multiLevelType w:val="multilevel"/>
    <w:tmpl w:val="AC06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C51A8"/>
    <w:multiLevelType w:val="hybridMultilevel"/>
    <w:tmpl w:val="E872DFB8"/>
    <w:lvl w:ilvl="0" w:tplc="6E7C0400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color w:val="00008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F7593"/>
    <w:multiLevelType w:val="multilevel"/>
    <w:tmpl w:val="D86A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07604"/>
    <w:multiLevelType w:val="hybridMultilevel"/>
    <w:tmpl w:val="86E69C72"/>
    <w:lvl w:ilvl="0" w:tplc="88D8652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55720">
    <w:abstractNumId w:val="1"/>
  </w:num>
  <w:num w:numId="2" w16cid:durableId="148522293">
    <w:abstractNumId w:val="0"/>
  </w:num>
  <w:num w:numId="3" w16cid:durableId="1346790860">
    <w:abstractNumId w:val="5"/>
  </w:num>
  <w:num w:numId="4" w16cid:durableId="759183583">
    <w:abstractNumId w:val="9"/>
  </w:num>
  <w:num w:numId="5" w16cid:durableId="1465152118">
    <w:abstractNumId w:val="7"/>
  </w:num>
  <w:num w:numId="6" w16cid:durableId="1659462285">
    <w:abstractNumId w:val="4"/>
  </w:num>
  <w:num w:numId="7" w16cid:durableId="2074503035">
    <w:abstractNumId w:val="6"/>
  </w:num>
  <w:num w:numId="8" w16cid:durableId="125976221">
    <w:abstractNumId w:val="8"/>
  </w:num>
  <w:num w:numId="9" w16cid:durableId="1112473817">
    <w:abstractNumId w:val="2"/>
  </w:num>
  <w:num w:numId="10" w16cid:durableId="1031341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8F"/>
    <w:rsid w:val="000E679F"/>
    <w:rsid w:val="001C74E7"/>
    <w:rsid w:val="00284D0B"/>
    <w:rsid w:val="003D0BAA"/>
    <w:rsid w:val="00410223"/>
    <w:rsid w:val="006C10EE"/>
    <w:rsid w:val="00794594"/>
    <w:rsid w:val="008A68A3"/>
    <w:rsid w:val="00B16BA5"/>
    <w:rsid w:val="00B5435F"/>
    <w:rsid w:val="00B70456"/>
    <w:rsid w:val="00BB75AB"/>
    <w:rsid w:val="00C45170"/>
    <w:rsid w:val="00C74D2E"/>
    <w:rsid w:val="00CF7D8F"/>
    <w:rsid w:val="00E3642E"/>
    <w:rsid w:val="00E85D3A"/>
    <w:rsid w:val="00EA4CAF"/>
    <w:rsid w:val="00EC35ED"/>
    <w:rsid w:val="00ED28F4"/>
    <w:rsid w:val="00F65334"/>
    <w:rsid w:val="00FE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3967C"/>
  <w15:chartTrackingRefBased/>
  <w15:docId w15:val="{B2CF613E-E8D7-8345-9C4E-AF7DF2E4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 w:bidi="ar-SA"/>
    </w:rPr>
  </w:style>
  <w:style w:type="paragraph" w:styleId="Paragraphedeliste">
    <w:name w:val="List Paragraph"/>
    <w:basedOn w:val="Normal"/>
    <w:uiPriority w:val="34"/>
    <w:unhideWhenUsed/>
    <w:qFormat/>
    <w:rsid w:val="0028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scalvigneau/Library/Containers/com.microsoft.Word/Data/Library/Application%20Support/Microsoft/Office/16.0/DTS/fr-FR%7bD6550C2D-5BBA-914E-B3A5-645BC838995C%7d/%7b147B6AA1-730E-4C40-9F20-16B94C2E4BB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39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Pascal Vigneau-Pierlovisi</cp:lastModifiedBy>
  <cp:revision>4</cp:revision>
  <dcterms:created xsi:type="dcterms:W3CDTF">2022-09-09T11:56:00Z</dcterms:created>
  <dcterms:modified xsi:type="dcterms:W3CDTF">2022-09-09T14:32:00Z</dcterms:modified>
</cp:coreProperties>
</file>